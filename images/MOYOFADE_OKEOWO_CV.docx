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74" w:type="pct"/>
        <w:tblCellMar>
          <w:left w:w="0" w:type="dxa"/>
          <w:bottom w:w="115" w:type="dxa"/>
          <w:right w:w="0" w:type="dxa"/>
        </w:tblCellMar>
        <w:tblLook w:val="04A0" w:firstRow="1" w:lastRow="0" w:firstColumn="1" w:lastColumn="0" w:noHBand="0" w:noVBand="1"/>
        <w:tblDescription w:val="Layout table for name, contact info, and objective"/>
      </w:tblPr>
      <w:tblGrid>
        <w:gridCol w:w="9686"/>
      </w:tblGrid>
      <w:tr w:rsidR="00692703" w:rsidRPr="003D4FFC" w:rsidTr="00C718B1">
        <w:trPr>
          <w:trHeight w:hRule="exact" w:val="1849"/>
        </w:trPr>
        <w:tc>
          <w:tcPr>
            <w:tcW w:w="9685" w:type="dxa"/>
            <w:tcMar>
              <w:top w:w="0" w:type="dxa"/>
              <w:bottom w:w="0" w:type="dxa"/>
            </w:tcMar>
          </w:tcPr>
          <w:p w:rsidR="00692703" w:rsidRPr="003D4FFC" w:rsidRDefault="000D003D" w:rsidP="00913946">
            <w:pPr>
              <w:pStyle w:val="Title"/>
              <w:rPr>
                <w:sz w:val="49"/>
                <w:szCs w:val="49"/>
              </w:rPr>
            </w:pPr>
            <w:r w:rsidRPr="003D4FFC">
              <w:rPr>
                <w:color w:val="262626" w:themeColor="text1" w:themeTint="D9"/>
                <w:sz w:val="49"/>
                <w:szCs w:val="49"/>
              </w:rPr>
              <w:t>MOYOFADE OKEOWO</w:t>
            </w:r>
          </w:p>
          <w:p w:rsidR="00692703" w:rsidRPr="003D4FFC" w:rsidRDefault="00C200E5" w:rsidP="00913946">
            <w:pPr>
              <w:pStyle w:val="ContactInfo"/>
              <w:contextualSpacing w:val="0"/>
              <w:rPr>
                <w:rFonts w:ascii="Baskerville Old Face" w:hAnsi="Baskerville Old Face"/>
                <w:sz w:val="24"/>
                <w:szCs w:val="24"/>
              </w:rPr>
            </w:pPr>
            <w:r w:rsidRPr="003D4FFC">
              <w:rPr>
                <w:sz w:val="15"/>
                <w:szCs w:val="15"/>
              </w:rPr>
              <w:t xml:space="preserve"> </w:t>
            </w:r>
            <w:r w:rsidRPr="003D4FFC">
              <w:rPr>
                <w:rFonts w:ascii="Baskerville Old Face" w:hAnsi="Baskerville Old Face"/>
                <w:sz w:val="24"/>
                <w:szCs w:val="24"/>
              </w:rPr>
              <w:t>3, Taylor Drive, Yaba, Lagos State, Nigeria</w:t>
            </w:r>
            <w:r w:rsidR="00692703" w:rsidRPr="003D4FFC">
              <w:rPr>
                <w:rFonts w:ascii="Baskerville Old Face" w:hAnsi="Baskerville Old Face"/>
                <w:sz w:val="24"/>
                <w:szCs w:val="24"/>
              </w:rPr>
              <w:t xml:space="preserve"> </w:t>
            </w:r>
          </w:p>
          <w:p w:rsidR="00C200E5" w:rsidRPr="003D4FFC" w:rsidRDefault="00F63A8F" w:rsidP="00F63A8F">
            <w:pPr>
              <w:pStyle w:val="ContactInfo"/>
              <w:tabs>
                <w:tab w:val="left" w:pos="3654"/>
                <w:tab w:val="center" w:pos="4810"/>
              </w:tabs>
              <w:contextualSpacing w:val="0"/>
              <w:jc w:val="left"/>
              <w:rPr>
                <w:rFonts w:ascii="Baskerville Old Face" w:hAnsi="Baskerville Old Face"/>
                <w:sz w:val="24"/>
                <w:szCs w:val="24"/>
              </w:rPr>
            </w:pPr>
            <w:r w:rsidRPr="003D4FFC">
              <w:rPr>
                <w:rFonts w:ascii="Baskerville Old Face" w:hAnsi="Baskerville Old Face"/>
                <w:sz w:val="20"/>
                <w:szCs w:val="24"/>
              </w:rPr>
              <w:tab/>
            </w:r>
            <w:r w:rsidRPr="003D4FFC">
              <w:rPr>
                <w:rFonts w:ascii="Baskerville Old Face" w:hAnsi="Baskerville Old Face"/>
                <w:sz w:val="20"/>
                <w:szCs w:val="24"/>
              </w:rPr>
              <w:tab/>
            </w:r>
            <w:r w:rsidR="00C200E5" w:rsidRPr="003D4FFC">
              <w:rPr>
                <w:rFonts w:ascii="Baskerville Old Face" w:hAnsi="Baskerville Old Face"/>
                <w:sz w:val="24"/>
                <w:szCs w:val="24"/>
              </w:rPr>
              <w:t>+234 903 168 7209</w:t>
            </w:r>
          </w:p>
          <w:p w:rsidR="00996747" w:rsidRPr="003D4FFC" w:rsidRDefault="00C200E5" w:rsidP="00C200E5">
            <w:pPr>
              <w:pStyle w:val="ContactInfoEmphasis"/>
              <w:contextualSpacing w:val="0"/>
              <w:rPr>
                <w:rFonts w:ascii="Baskerville Old Face" w:hAnsi="Baskerville Old Face"/>
                <w:color w:val="595959" w:themeColor="text1" w:themeTint="A6"/>
                <w:sz w:val="24"/>
                <w:szCs w:val="24"/>
              </w:rPr>
            </w:pPr>
            <w:r w:rsidRPr="003D4FFC">
              <w:rPr>
                <w:rFonts w:ascii="Baskerville Old Face" w:hAnsi="Baskerville Old Face"/>
                <w:color w:val="595959" w:themeColor="text1" w:themeTint="A6"/>
                <w:sz w:val="24"/>
                <w:szCs w:val="24"/>
              </w:rPr>
              <w:t>adesewamoyofade@gmail.com</w:t>
            </w:r>
            <w:r w:rsidR="00692703" w:rsidRPr="003D4FFC">
              <w:rPr>
                <w:rFonts w:ascii="Baskerville Old Face" w:hAnsi="Baskerville Old Face"/>
                <w:color w:val="595959" w:themeColor="text1" w:themeTint="A6"/>
                <w:sz w:val="24"/>
                <w:szCs w:val="24"/>
              </w:rPr>
              <w:t xml:space="preserve"> </w:t>
            </w:r>
          </w:p>
          <w:p w:rsidR="001B60D8" w:rsidRPr="003D4FFC" w:rsidRDefault="001B60D8" w:rsidP="001B60D8">
            <w:pPr>
              <w:pStyle w:val="ContactInfoEmphasis"/>
              <w:contextualSpacing w:val="0"/>
              <w:rPr>
                <w:rFonts w:ascii="Baskerville Old Face" w:hAnsi="Baskerville Old Face"/>
                <w:color w:val="595959" w:themeColor="text1" w:themeTint="A6"/>
                <w:sz w:val="24"/>
                <w:szCs w:val="24"/>
              </w:rPr>
            </w:pPr>
            <w:r w:rsidRPr="003D4FFC">
              <w:rPr>
                <w:rFonts w:ascii="Baskerville Old Face" w:hAnsi="Baskerville Old Face"/>
                <w:color w:val="595959" w:themeColor="text1" w:themeTint="A6"/>
                <w:sz w:val="24"/>
                <w:szCs w:val="24"/>
              </w:rPr>
              <w:t>https://desewah.github.io/my_portfolio/</w:t>
            </w:r>
            <w:r w:rsidR="00692703" w:rsidRPr="003D4FFC">
              <w:rPr>
                <w:rFonts w:ascii="Baskerville Old Face" w:hAnsi="Baskerville Old Face"/>
                <w:color w:val="595959" w:themeColor="text1" w:themeTint="A6"/>
                <w:sz w:val="24"/>
                <w:szCs w:val="24"/>
              </w:rPr>
              <w:t xml:space="preserve"> </w:t>
            </w:r>
            <w:sdt>
              <w:sdtPr>
                <w:rPr>
                  <w:rFonts w:ascii="Baskerville Old Face" w:hAnsi="Baskerville Old Face"/>
                  <w:color w:val="595959" w:themeColor="text1" w:themeTint="A6"/>
                  <w:sz w:val="24"/>
                  <w:szCs w:val="24"/>
                </w:rPr>
                <w:alias w:val="Divider dot:"/>
                <w:tag w:val="Divider dot:"/>
                <w:id w:val="759871761"/>
                <w:placeholder>
                  <w:docPart w:val="7B5CEDE78D92436CAF2B4AC0B0737AEE"/>
                </w:placeholder>
                <w:temporary/>
                <w:showingPlcHdr/>
                <w15:appearance w15:val="hidden"/>
              </w:sdtPr>
              <w:sdtEndPr/>
              <w:sdtContent>
                <w:r w:rsidR="00692703" w:rsidRPr="003D4FFC">
                  <w:rPr>
                    <w:rFonts w:ascii="Cambria" w:hAnsi="Cambria" w:cs="Cambria"/>
                    <w:color w:val="595959" w:themeColor="text1" w:themeTint="A6"/>
                    <w:sz w:val="24"/>
                    <w:szCs w:val="24"/>
                  </w:rPr>
                  <w:t>·</w:t>
                </w:r>
              </w:sdtContent>
            </w:sdt>
            <w:r w:rsidR="00692703" w:rsidRPr="003D4FFC">
              <w:rPr>
                <w:rFonts w:ascii="Baskerville Old Face" w:hAnsi="Baskerville Old Face"/>
                <w:color w:val="595959" w:themeColor="text1" w:themeTint="A6"/>
                <w:sz w:val="24"/>
                <w:szCs w:val="24"/>
              </w:rPr>
              <w:t xml:space="preserve"> </w:t>
            </w:r>
            <w:r w:rsidRPr="003D4FFC">
              <w:rPr>
                <w:rFonts w:ascii="Baskerville Old Face" w:hAnsi="Baskerville Old Face"/>
                <w:color w:val="595959" w:themeColor="text1" w:themeTint="A6"/>
                <w:sz w:val="24"/>
                <w:szCs w:val="24"/>
              </w:rPr>
              <w:t>https://github.com/Desewah</w:t>
            </w:r>
          </w:p>
          <w:p w:rsidR="001B60D8" w:rsidRPr="003D4FFC" w:rsidRDefault="001B60D8" w:rsidP="001B60D8">
            <w:pPr>
              <w:pStyle w:val="ContactInfoEmphasis"/>
              <w:contextualSpacing w:val="0"/>
              <w:rPr>
                <w:color w:val="595959" w:themeColor="text1" w:themeTint="A6"/>
                <w:sz w:val="15"/>
                <w:szCs w:val="15"/>
              </w:rPr>
            </w:pPr>
          </w:p>
        </w:tc>
      </w:tr>
      <w:tr w:rsidR="009571D8" w:rsidRPr="003D4FFC" w:rsidTr="00C718B1">
        <w:trPr>
          <w:trHeight w:val="2596"/>
        </w:trPr>
        <w:tc>
          <w:tcPr>
            <w:tcW w:w="9685" w:type="dxa"/>
            <w:tcMar>
              <w:top w:w="432" w:type="dxa"/>
            </w:tcMar>
          </w:tcPr>
          <w:p w:rsidR="00F63A8F" w:rsidRPr="003D4FFC" w:rsidRDefault="00F63A8F" w:rsidP="00F63A8F">
            <w:pPr>
              <w:rPr>
                <w:rFonts w:asciiTheme="majorHAnsi" w:hAnsiTheme="majorHAnsi"/>
                <w:b/>
                <w:color w:val="404040" w:themeColor="text1" w:themeTint="BF"/>
                <w:sz w:val="20"/>
                <w:szCs w:val="20"/>
              </w:rPr>
            </w:pPr>
            <w:r w:rsidRPr="003D4FFC">
              <w:rPr>
                <w:rFonts w:asciiTheme="majorHAnsi" w:hAnsiTheme="majorHAnsi"/>
                <w:b/>
                <w:color w:val="404040" w:themeColor="text1" w:themeTint="BF"/>
                <w:sz w:val="20"/>
                <w:szCs w:val="24"/>
              </w:rPr>
              <w:t>Professional Summary</w:t>
            </w:r>
          </w:p>
          <w:p w:rsidR="00F63A8F" w:rsidRPr="003D4FFC" w:rsidRDefault="00F63A8F" w:rsidP="00F63A8F">
            <w:pPr>
              <w:rPr>
                <w:rFonts w:asciiTheme="majorHAnsi" w:hAnsiTheme="majorHAnsi"/>
                <w:sz w:val="20"/>
                <w:szCs w:val="24"/>
              </w:rPr>
            </w:pPr>
          </w:p>
          <w:p w:rsidR="001755A8" w:rsidRPr="003D4FFC" w:rsidRDefault="001B60D8" w:rsidP="001B60D8">
            <w:pPr>
              <w:pStyle w:val="ListParagraph"/>
              <w:numPr>
                <w:ilvl w:val="0"/>
                <w:numId w:val="14"/>
              </w:numPr>
              <w:rPr>
                <w:rFonts w:ascii="Baskerville Old Face" w:hAnsi="Baskerville Old Face"/>
                <w:sz w:val="20"/>
                <w:szCs w:val="20"/>
              </w:rPr>
            </w:pPr>
            <w:r w:rsidRPr="003D4FFC">
              <w:rPr>
                <w:rFonts w:ascii="Baskerville Old Face" w:hAnsi="Baskerville Old Face"/>
                <w:sz w:val="20"/>
                <w:szCs w:val="20"/>
              </w:rPr>
              <w:t>Reliable Frontend Developer knowledgeable about incorporation of solid technical bases with creative user interface design. Combines aesthetic considerations with technical expertise to produce visually attractive and highly functional sites and apps.  Committed to providing users with smooth and pleasant interactions.</w:t>
            </w:r>
          </w:p>
          <w:p w:rsidR="001B60D8" w:rsidRPr="003D4FFC" w:rsidRDefault="001B60D8" w:rsidP="001B60D8">
            <w:pPr>
              <w:pStyle w:val="ListParagraph"/>
              <w:numPr>
                <w:ilvl w:val="0"/>
                <w:numId w:val="14"/>
              </w:numPr>
              <w:rPr>
                <w:rFonts w:ascii="Baskerville Old Face" w:hAnsi="Baskerville Old Face"/>
                <w:sz w:val="20"/>
                <w:szCs w:val="20"/>
              </w:rPr>
            </w:pPr>
            <w:r w:rsidRPr="003D4FFC">
              <w:rPr>
                <w:rFonts w:ascii="Baskerville Old Face" w:hAnsi="Baskerville Old Face"/>
                <w:sz w:val="20"/>
                <w:szCs w:val="20"/>
              </w:rPr>
              <w:t>Talented Frontend Engineer highly experienced with wide range of programming languages and design tools. Skilled at producing clean, secure code based on individual client’s needs. Focused on delighting customers with innovative, user-friendly designs.</w:t>
            </w:r>
          </w:p>
          <w:p w:rsidR="001B60D8" w:rsidRPr="003D4FFC" w:rsidRDefault="001B60D8" w:rsidP="001B60D8">
            <w:pPr>
              <w:pStyle w:val="ListParagraph"/>
              <w:numPr>
                <w:ilvl w:val="0"/>
                <w:numId w:val="14"/>
              </w:numPr>
              <w:rPr>
                <w:rFonts w:ascii="Baskerville Old Face" w:hAnsi="Baskerville Old Face"/>
                <w:sz w:val="20"/>
                <w:szCs w:val="20"/>
              </w:rPr>
            </w:pPr>
            <w:r w:rsidRPr="003D4FFC">
              <w:rPr>
                <w:rFonts w:ascii="Baskerville Old Face" w:hAnsi="Baskerville Old Face"/>
                <w:sz w:val="20"/>
                <w:szCs w:val="20"/>
              </w:rPr>
              <w:t>Frontend developer not limited to only frontend languages, uses languages like Python and PHP to connect data with the backend of the websites.</w:t>
            </w:r>
          </w:p>
          <w:p w:rsidR="00F63A8F" w:rsidRPr="003D4FFC" w:rsidRDefault="007620FC" w:rsidP="00F63A8F">
            <w:pPr>
              <w:pStyle w:val="ListParagraph"/>
              <w:rPr>
                <w:rFonts w:ascii="Baskerville Old Face" w:hAnsi="Baskerville Old Face"/>
                <w:sz w:val="20"/>
                <w:szCs w:val="24"/>
              </w:rPr>
            </w:pPr>
            <w:r w:rsidRPr="003D4FFC">
              <w:rPr>
                <w:noProof/>
                <w:sz w:val="15"/>
                <w:szCs w:val="15"/>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82372</wp:posOffset>
                      </wp:positionV>
                      <wp:extent cx="7726054" cy="40944"/>
                      <wp:effectExtent l="0" t="0" r="27305" b="35560"/>
                      <wp:wrapNone/>
                      <wp:docPr id="2" name="Straight Connector 2"/>
                      <wp:cNvGraphicFramePr/>
                      <a:graphic xmlns:a="http://schemas.openxmlformats.org/drawingml/2006/main">
                        <a:graphicData uri="http://schemas.microsoft.com/office/word/2010/wordprocessingShape">
                          <wps:wsp>
                            <wps:cNvCnPr/>
                            <wps:spPr>
                              <a:xfrm flipV="1">
                                <a:off x="0" y="0"/>
                                <a:ext cx="7726054" cy="40944"/>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234B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85pt,6.5pt" to="53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" strokecolor="#404040 [2429]" strokeweight=".5pt">
                      <v:stroke joinstyle="miter"/>
                    </v:line>
                  </w:pict>
                </mc:Fallback>
              </mc:AlternateContent>
            </w:r>
          </w:p>
          <w:p w:rsidR="007620FC" w:rsidRPr="003D4FFC" w:rsidRDefault="007620FC" w:rsidP="00F63A8F">
            <w:pPr>
              <w:rPr>
                <w:rFonts w:asciiTheme="majorHAnsi" w:hAnsiTheme="majorHAnsi"/>
                <w:b/>
                <w:color w:val="404040" w:themeColor="text1" w:themeTint="BF"/>
                <w:sz w:val="20"/>
                <w:szCs w:val="20"/>
              </w:rPr>
            </w:pPr>
          </w:p>
          <w:p w:rsidR="00F63A8F" w:rsidRPr="003D4FFC" w:rsidRDefault="00F63A8F" w:rsidP="00F63A8F">
            <w:pPr>
              <w:rPr>
                <w:rFonts w:asciiTheme="majorHAnsi" w:hAnsiTheme="majorHAnsi"/>
                <w:b/>
                <w:color w:val="404040" w:themeColor="text1" w:themeTint="BF"/>
                <w:sz w:val="20"/>
                <w:szCs w:val="20"/>
              </w:rPr>
            </w:pPr>
            <w:r w:rsidRPr="003D4FFC">
              <w:rPr>
                <w:rFonts w:asciiTheme="majorHAnsi" w:hAnsiTheme="majorHAnsi"/>
                <w:b/>
                <w:color w:val="404040" w:themeColor="text1" w:themeTint="BF"/>
                <w:sz w:val="20"/>
                <w:szCs w:val="24"/>
              </w:rPr>
              <w:t>EXPERIENCE</w:t>
            </w:r>
          </w:p>
          <w:p w:rsidR="00F63A8F" w:rsidRPr="003D4FFC" w:rsidRDefault="00F63A8F" w:rsidP="00F63A8F">
            <w:pPr>
              <w:rPr>
                <w:rFonts w:asciiTheme="majorHAnsi" w:hAnsiTheme="majorHAnsi"/>
                <w:b/>
                <w:color w:val="404040" w:themeColor="text1" w:themeTint="BF"/>
                <w:sz w:val="20"/>
                <w:szCs w:val="24"/>
              </w:rPr>
            </w:pP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MAY 2022 – AUG 2022</w:t>
            </w:r>
            <w:r w:rsidRPr="003D4FFC">
              <w:rPr>
                <w:rFonts w:ascii="Baskerville Old Face" w:hAnsi="Baskerville Old Face"/>
                <w:sz w:val="20"/>
                <w:szCs w:val="20"/>
              </w:rPr>
              <w:tab/>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FRONTEND DEVELOPER, ZURI TRAINING AND PROJECT PHASE POWERED BY I4G</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I worked on  the fronted as well as the backend</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w:t>
            </w:r>
            <w:r w:rsidRPr="003D4FFC">
              <w:rPr>
                <w:rFonts w:ascii="Baskerville Old Face" w:hAnsi="Baskerville Old Face"/>
                <w:sz w:val="20"/>
                <w:szCs w:val="20"/>
              </w:rPr>
              <w:tab/>
              <w:t>Created sites and implemented special features to achieve functionality outlined in project designs</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w:t>
            </w:r>
            <w:r w:rsidRPr="003D4FFC">
              <w:rPr>
                <w:rFonts w:ascii="Baskerville Old Face" w:hAnsi="Baskerville Old Face"/>
                <w:sz w:val="20"/>
                <w:szCs w:val="20"/>
              </w:rPr>
              <w:tab/>
              <w:t>Collaborated with design team to create attractive and user-friendly websites.</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w:t>
            </w:r>
            <w:r w:rsidRPr="003D4FFC">
              <w:rPr>
                <w:rFonts w:ascii="Baskerville Old Face" w:hAnsi="Baskerville Old Face"/>
                <w:sz w:val="20"/>
                <w:szCs w:val="20"/>
              </w:rPr>
              <w:tab/>
              <w:t>Used coding skills to build prototype sites according to designer vision.</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w:t>
            </w:r>
            <w:r w:rsidRPr="003D4FFC">
              <w:rPr>
                <w:rFonts w:ascii="Baskerville Old Face" w:hAnsi="Baskerville Old Face"/>
                <w:sz w:val="20"/>
                <w:szCs w:val="20"/>
              </w:rPr>
              <w:tab/>
              <w:t>Designed user-friendly software to improve accessibility and responsiveness using HTML, CSS and JavaScript.</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w:t>
            </w:r>
            <w:r w:rsidRPr="003D4FFC">
              <w:rPr>
                <w:rFonts w:ascii="Baskerville Old Face" w:hAnsi="Baskerville Old Face"/>
                <w:sz w:val="20"/>
                <w:szCs w:val="20"/>
              </w:rPr>
              <w:tab/>
              <w:t>Used python libraries such as numpy and pandas to implement code to compare the content of Excel files.</w:t>
            </w:r>
          </w:p>
          <w:p w:rsidR="00F63A8F" w:rsidRPr="003D4FFC" w:rsidRDefault="007620FC" w:rsidP="00F63A8F">
            <w:pPr>
              <w:rPr>
                <w:rFonts w:ascii="Baskerville Old Face" w:hAnsi="Baskerville Old Face"/>
                <w:sz w:val="20"/>
                <w:szCs w:val="20"/>
              </w:rPr>
            </w:pPr>
            <w:r w:rsidRPr="003D4FFC">
              <w:rPr>
                <w:rFonts w:ascii="Baskerville Old Face" w:hAnsi="Baskerville Old Face"/>
                <w:noProof/>
                <w:sz w:val="20"/>
                <w:szCs w:val="20"/>
              </w:rPr>
              <mc:AlternateContent>
                <mc:Choice Requires="wps">
                  <w:drawing>
                    <wp:anchor distT="0" distB="0" distL="114300" distR="114300" simplePos="0" relativeHeight="251660288" behindDoc="0" locked="0" layoutInCell="1" allowOverlap="1">
                      <wp:simplePos x="0" y="0"/>
                      <wp:positionH relativeFrom="column">
                        <wp:posOffset>-873125</wp:posOffset>
                      </wp:positionH>
                      <wp:positionV relativeFrom="paragraph">
                        <wp:posOffset>239690</wp:posOffset>
                      </wp:positionV>
                      <wp:extent cx="7698750" cy="13648"/>
                      <wp:effectExtent l="0" t="0" r="35560" b="24765"/>
                      <wp:wrapNone/>
                      <wp:docPr id="3" name="Straight Connector 3"/>
                      <wp:cNvGraphicFramePr/>
                      <a:graphic xmlns:a="http://schemas.openxmlformats.org/drawingml/2006/main">
                        <a:graphicData uri="http://schemas.microsoft.com/office/word/2010/wordprocessingShape">
                          <wps:wsp>
                            <wps:cNvCnPr/>
                            <wps:spPr>
                              <a:xfrm flipV="1">
                                <a:off x="0" y="0"/>
                                <a:ext cx="7698750" cy="13648"/>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4BF88"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8.75pt,18.85pt" to="537.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" strokecolor="#404040 [2429]" strokeweight=".5pt">
                      <v:stroke joinstyle="miter"/>
                    </v:line>
                  </w:pict>
                </mc:Fallback>
              </mc:AlternateContent>
            </w:r>
            <w:r w:rsidR="00F63A8F" w:rsidRPr="003D4FFC">
              <w:rPr>
                <w:rFonts w:ascii="Baskerville Old Face" w:hAnsi="Baskerville Old Face"/>
                <w:sz w:val="20"/>
                <w:szCs w:val="20"/>
              </w:rPr>
              <w:t>•</w:t>
            </w:r>
            <w:r w:rsidR="00F63A8F" w:rsidRPr="003D4FFC">
              <w:rPr>
                <w:rFonts w:ascii="Baskerville Old Face" w:hAnsi="Baskerville Old Face"/>
                <w:sz w:val="20"/>
                <w:szCs w:val="20"/>
              </w:rPr>
              <w:tab/>
              <w:t>Used PHP for the authentication of users</w:t>
            </w:r>
            <w:r w:rsidR="00F63A8F" w:rsidRPr="003D4FFC">
              <w:rPr>
                <w:rFonts w:ascii="Baskerville Old Face" w:hAnsi="Baskerville Old Face"/>
                <w:sz w:val="20"/>
                <w:szCs w:val="24"/>
              </w:rPr>
              <w:t>.</w:t>
            </w:r>
          </w:p>
          <w:p w:rsidR="003D4FFC" w:rsidRPr="003D4FFC" w:rsidRDefault="003D4FFC" w:rsidP="00F63A8F">
            <w:pPr>
              <w:rPr>
                <w:rFonts w:ascii="Baskerville Old Face" w:hAnsi="Baskerville Old Face"/>
                <w:sz w:val="20"/>
                <w:szCs w:val="20"/>
              </w:rPr>
            </w:pPr>
          </w:p>
          <w:p w:rsidR="00F63A8F" w:rsidRPr="003D4FFC" w:rsidRDefault="00F63A8F" w:rsidP="00F63A8F">
            <w:pPr>
              <w:rPr>
                <w:rFonts w:ascii="Baskerville Old Face" w:hAnsi="Baskerville Old Face"/>
                <w:sz w:val="20"/>
                <w:szCs w:val="24"/>
              </w:rPr>
            </w:pPr>
          </w:p>
          <w:p w:rsidR="00F63A8F" w:rsidRPr="003D4FFC" w:rsidRDefault="00F63A8F" w:rsidP="00F63A8F">
            <w:pPr>
              <w:rPr>
                <w:rFonts w:asciiTheme="majorHAnsi" w:hAnsiTheme="majorHAnsi"/>
                <w:b/>
                <w:color w:val="404040" w:themeColor="text1" w:themeTint="BF"/>
                <w:sz w:val="20"/>
                <w:szCs w:val="20"/>
              </w:rPr>
            </w:pPr>
            <w:r w:rsidRPr="003D4FFC">
              <w:rPr>
                <w:rFonts w:asciiTheme="majorHAnsi" w:hAnsiTheme="majorHAnsi"/>
                <w:b/>
                <w:color w:val="404040" w:themeColor="text1" w:themeTint="BF"/>
                <w:sz w:val="20"/>
                <w:szCs w:val="20"/>
              </w:rPr>
              <w:t>EDUCATION</w:t>
            </w:r>
          </w:p>
          <w:p w:rsidR="00F63A8F" w:rsidRPr="003D4FFC" w:rsidRDefault="00F63A8F" w:rsidP="00F63A8F">
            <w:pPr>
              <w:rPr>
                <w:rFonts w:asciiTheme="majorHAnsi" w:hAnsiTheme="majorHAnsi"/>
                <w:b/>
                <w:color w:val="404040" w:themeColor="text1" w:themeTint="BF"/>
                <w:sz w:val="20"/>
                <w:szCs w:val="20"/>
              </w:rPr>
            </w:pP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2014 – 2020</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NIGERIAN NAVY SECONDARY SCHOOL</w:t>
            </w:r>
          </w:p>
          <w:p w:rsidR="00F63A8F" w:rsidRPr="003D4FFC" w:rsidRDefault="00F63A8F" w:rsidP="00F63A8F">
            <w:pPr>
              <w:rPr>
                <w:rFonts w:ascii="Baskerville Old Face" w:hAnsi="Baskerville Old Face"/>
                <w:sz w:val="20"/>
                <w:szCs w:val="20"/>
              </w:rPr>
            </w:pP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2022 – PRESENT</w:t>
            </w:r>
          </w:p>
          <w:p w:rsidR="00F63A8F" w:rsidRPr="003D4FFC" w:rsidRDefault="00F63A8F" w:rsidP="00F63A8F">
            <w:pPr>
              <w:rPr>
                <w:rFonts w:ascii="Baskerville Old Face" w:hAnsi="Baskerville Old Face"/>
                <w:sz w:val="20"/>
                <w:szCs w:val="20"/>
              </w:rPr>
            </w:pPr>
            <w:r w:rsidRPr="003D4FFC">
              <w:rPr>
                <w:rFonts w:ascii="Baskerville Old Face" w:hAnsi="Baskerville Old Face"/>
                <w:sz w:val="20"/>
                <w:szCs w:val="20"/>
              </w:rPr>
              <w:t xml:space="preserve">BACHELOR OF SCIENCE IN SYSTEMS ENGINEERING, </w:t>
            </w:r>
          </w:p>
          <w:p w:rsidR="00F63A8F" w:rsidRPr="003D4FFC" w:rsidRDefault="007620FC" w:rsidP="00F63A8F">
            <w:pPr>
              <w:rPr>
                <w:rFonts w:ascii="Baskerville Old Face" w:hAnsi="Baskerville Old Face"/>
                <w:sz w:val="19"/>
                <w:szCs w:val="19"/>
              </w:rPr>
            </w:pPr>
            <w:r w:rsidRPr="003D4FFC">
              <w:rPr>
                <w:rFonts w:ascii="Baskerville Old Face" w:hAnsi="Baskerville Old Face"/>
                <w:noProof/>
                <w:sz w:val="20"/>
                <w:szCs w:val="20"/>
              </w:rPr>
              <mc:AlternateContent>
                <mc:Choice Requires="wps">
                  <w:drawing>
                    <wp:anchor distT="0" distB="0" distL="114300" distR="114300" simplePos="0" relativeHeight="251661312" behindDoc="0" locked="0" layoutInCell="1" allowOverlap="1">
                      <wp:simplePos x="0" y="0"/>
                      <wp:positionH relativeFrom="column">
                        <wp:posOffset>-873125</wp:posOffset>
                      </wp:positionH>
                      <wp:positionV relativeFrom="paragraph">
                        <wp:posOffset>256673</wp:posOffset>
                      </wp:positionV>
                      <wp:extent cx="7698740" cy="0"/>
                      <wp:effectExtent l="0" t="0" r="35560" b="19050"/>
                      <wp:wrapNone/>
                      <wp:docPr id="4" name="Straight Connector 4"/>
                      <wp:cNvGraphicFramePr/>
                      <a:graphic xmlns:a="http://schemas.openxmlformats.org/drawingml/2006/main">
                        <a:graphicData uri="http://schemas.microsoft.com/office/word/2010/wordprocessingShape">
                          <wps:wsp>
                            <wps:cNvCnPr/>
                            <wps:spPr>
                              <a:xfrm>
                                <a:off x="0" y="0"/>
                                <a:ext cx="769874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C0F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8.75pt,20.2pt" to="537.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" strokecolor="#404040 [2429]" strokeweight=".5pt">
                      <v:stroke joinstyle="miter"/>
                    </v:line>
                  </w:pict>
                </mc:Fallback>
              </mc:AlternateContent>
            </w:r>
            <w:r w:rsidR="00F63A8F" w:rsidRPr="003D4FFC">
              <w:rPr>
                <w:rFonts w:ascii="Baskerville Old Face" w:hAnsi="Baskerville Old Face"/>
                <w:sz w:val="20"/>
                <w:szCs w:val="20"/>
              </w:rPr>
              <w:t>UNIVERSITY OF LAGOS, AKOKA, YABA, LAGOS</w:t>
            </w:r>
          </w:p>
          <w:p w:rsidR="003D4FFC" w:rsidRPr="003D4FFC" w:rsidRDefault="003D4FFC" w:rsidP="00F63A8F">
            <w:pPr>
              <w:rPr>
                <w:rFonts w:ascii="Baskerville Old Face" w:hAnsi="Baskerville Old Face"/>
                <w:sz w:val="20"/>
                <w:szCs w:val="20"/>
              </w:rPr>
            </w:pPr>
          </w:p>
          <w:p w:rsidR="007620FC" w:rsidRPr="003D4FFC" w:rsidRDefault="007620FC" w:rsidP="00F63A8F">
            <w:pPr>
              <w:rPr>
                <w:rFonts w:asciiTheme="majorHAnsi" w:hAnsiTheme="majorHAnsi"/>
                <w:b/>
                <w:color w:val="404040" w:themeColor="text1" w:themeTint="BF"/>
                <w:sz w:val="20"/>
                <w:szCs w:val="20"/>
              </w:rPr>
            </w:pPr>
          </w:p>
          <w:p w:rsidR="00F63A8F" w:rsidRPr="003D4FFC" w:rsidRDefault="00F63A8F" w:rsidP="00F63A8F">
            <w:pPr>
              <w:rPr>
                <w:rFonts w:asciiTheme="majorHAnsi" w:hAnsiTheme="majorHAnsi"/>
                <w:b/>
                <w:color w:val="404040" w:themeColor="text1" w:themeTint="BF"/>
                <w:sz w:val="20"/>
                <w:szCs w:val="20"/>
              </w:rPr>
            </w:pPr>
            <w:r w:rsidRPr="003D4FFC">
              <w:rPr>
                <w:rFonts w:asciiTheme="majorHAnsi" w:hAnsiTheme="majorHAnsi"/>
                <w:b/>
                <w:color w:val="404040" w:themeColor="text1" w:themeTint="BF"/>
                <w:sz w:val="20"/>
                <w:szCs w:val="24"/>
              </w:rPr>
              <w:t>SKILLS</w:t>
            </w:r>
          </w:p>
          <w:p w:rsidR="007620FC" w:rsidRPr="003D4FFC" w:rsidRDefault="007620FC" w:rsidP="00F63A8F">
            <w:pPr>
              <w:rPr>
                <w:rFonts w:asciiTheme="majorHAnsi" w:hAnsiTheme="majorHAnsi"/>
                <w:b/>
                <w:color w:val="404040" w:themeColor="text1" w:themeTint="BF"/>
                <w:sz w:val="20"/>
                <w:szCs w:val="24"/>
              </w:rPr>
            </w:pPr>
          </w:p>
          <w:p w:rsidR="00F63A8F" w:rsidRPr="003D4FFC" w:rsidRDefault="00F63A8F" w:rsidP="00F63A8F">
            <w:pPr>
              <w:rPr>
                <w:rFonts w:ascii="Baskerville Old Face" w:hAnsi="Baskerville Old Face"/>
                <w:sz w:val="19"/>
                <w:szCs w:val="20"/>
              </w:rPr>
            </w:pPr>
            <w:r w:rsidRPr="003D4FFC">
              <w:rPr>
                <w:rFonts w:ascii="Baskerville Old Face" w:hAnsi="Baskerville Old Face"/>
                <w:sz w:val="20"/>
                <w:szCs w:val="24"/>
              </w:rPr>
              <w:t>•</w:t>
            </w:r>
            <w:r w:rsidRPr="003D4FFC">
              <w:rPr>
                <w:rFonts w:ascii="Baskerville Old Face" w:hAnsi="Baskerville Old Face"/>
                <w:sz w:val="20"/>
                <w:szCs w:val="20"/>
              </w:rPr>
              <w:tab/>
              <w:t>Problem-Solving</w:t>
            </w:r>
          </w:p>
          <w:p w:rsidR="003D4FFC" w:rsidRPr="003D4FFC" w:rsidRDefault="003D4FFC" w:rsidP="00F63A8F">
            <w:pPr>
              <w:rPr>
                <w:rFonts w:ascii="Baskerville Old Face" w:hAnsi="Baskerville Old Face"/>
                <w:sz w:val="20"/>
                <w:szCs w:val="20"/>
              </w:rPr>
            </w:pPr>
          </w:p>
          <w:p w:rsidR="00C718B1" w:rsidRPr="003D4FFC" w:rsidRDefault="006F3B20" w:rsidP="00F63A8F">
            <w:pPr>
              <w:rPr>
                <w:rFonts w:ascii="Baskerville Old Face" w:hAnsi="Baskerville Old Face"/>
                <w:sz w:val="19"/>
                <w:szCs w:val="20"/>
              </w:rPr>
            </w:pPr>
            <w:r>
              <w:rPr>
                <w:rFonts w:ascii="Baskerville Old Face" w:hAnsi="Baskerville Old Face"/>
                <w:sz w:val="20"/>
                <w:szCs w:val="20"/>
              </w:rPr>
              <w:t>•</w:t>
            </w:r>
            <w:r>
              <w:rPr>
                <w:rFonts w:ascii="Baskerville Old Face" w:hAnsi="Baskerville Old Face"/>
                <w:sz w:val="20"/>
                <w:szCs w:val="20"/>
              </w:rPr>
              <w:tab/>
              <w:t>Creative thinking and I</w:t>
            </w:r>
            <w:bookmarkStart w:id="0" w:name="_GoBack"/>
            <w:bookmarkEnd w:id="0"/>
            <w:r w:rsidR="00F63A8F" w:rsidRPr="003D4FFC">
              <w:rPr>
                <w:rFonts w:ascii="Baskerville Old Face" w:hAnsi="Baskerville Old Face"/>
                <w:sz w:val="20"/>
                <w:szCs w:val="20"/>
              </w:rPr>
              <w:t>n</w:t>
            </w:r>
            <w:r w:rsidR="007620FC" w:rsidRPr="003D4FFC">
              <w:rPr>
                <w:rFonts w:ascii="Baskerville Old Face" w:hAnsi="Baskerville Old Face"/>
                <w:sz w:val="20"/>
                <w:szCs w:val="20"/>
              </w:rPr>
              <w:t>novative mindset</w:t>
            </w:r>
          </w:p>
          <w:p w:rsidR="003D4FFC" w:rsidRPr="003D4FFC" w:rsidRDefault="003D4FFC" w:rsidP="00F63A8F">
            <w:pPr>
              <w:rPr>
                <w:rFonts w:ascii="Baskerville Old Face" w:hAnsi="Baskerville Old Face"/>
                <w:sz w:val="19"/>
                <w:szCs w:val="20"/>
              </w:rPr>
            </w:pPr>
          </w:p>
          <w:p w:rsidR="003D4FFC" w:rsidRPr="003D4FFC" w:rsidRDefault="003D4FFC" w:rsidP="003D4FFC">
            <w:pPr>
              <w:rPr>
                <w:rFonts w:ascii="Baskerville Old Face" w:hAnsi="Baskerville Old Face"/>
                <w:sz w:val="20"/>
                <w:szCs w:val="20"/>
              </w:rPr>
            </w:pPr>
            <w:r w:rsidRPr="003D4FFC">
              <w:rPr>
                <w:rFonts w:ascii="Baskerville Old Face" w:hAnsi="Baskerville Old Face"/>
                <w:sz w:val="19"/>
                <w:szCs w:val="20"/>
              </w:rPr>
              <w:t>•</w:t>
            </w:r>
            <w:r w:rsidRPr="003D4FFC">
              <w:rPr>
                <w:rFonts w:ascii="Baskerville Old Face" w:hAnsi="Baskerville Old Face"/>
                <w:sz w:val="19"/>
                <w:szCs w:val="20"/>
              </w:rPr>
              <w:tab/>
              <w:t>Collaboration and Coordination</w:t>
            </w:r>
          </w:p>
          <w:p w:rsidR="003D4FFC" w:rsidRPr="003D4FFC" w:rsidRDefault="003D4FFC" w:rsidP="003D4FFC">
            <w:pPr>
              <w:rPr>
                <w:rFonts w:ascii="Baskerville Old Face" w:hAnsi="Baskerville Old Face"/>
                <w:sz w:val="20"/>
                <w:szCs w:val="24"/>
              </w:rPr>
            </w:pPr>
          </w:p>
        </w:tc>
      </w:tr>
      <w:tr w:rsidR="001B60D8" w:rsidRPr="003D4FFC" w:rsidTr="00C718B1">
        <w:trPr>
          <w:trHeight w:val="18"/>
        </w:trPr>
        <w:tc>
          <w:tcPr>
            <w:tcW w:w="9685" w:type="dxa"/>
            <w:tcMar>
              <w:top w:w="432" w:type="dxa"/>
            </w:tcMar>
          </w:tcPr>
          <w:p w:rsidR="001B60D8" w:rsidRPr="003D4FFC" w:rsidRDefault="001B60D8" w:rsidP="001B60D8">
            <w:pPr>
              <w:rPr>
                <w:sz w:val="15"/>
                <w:szCs w:val="15"/>
              </w:rPr>
            </w:pPr>
          </w:p>
        </w:tc>
      </w:tr>
    </w:tbl>
    <w:p w:rsidR="00C718B1" w:rsidRPr="003D4FFC" w:rsidRDefault="00C718B1" w:rsidP="00C718B1">
      <w:pPr>
        <w:pStyle w:val="Heading1"/>
        <w:tabs>
          <w:tab w:val="left" w:pos="5545"/>
        </w:tabs>
        <w:rPr>
          <w:color w:val="595959" w:themeColor="text1" w:themeTint="A6"/>
          <w:sz w:val="20"/>
          <w:szCs w:val="20"/>
        </w:rPr>
      </w:pPr>
    </w:p>
    <w:sectPr w:rsidR="00C718B1" w:rsidRPr="003D4FFC" w:rsidSect="001B60D8">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297" w:rsidRPr="003D4FFC" w:rsidRDefault="00DD2297" w:rsidP="0068194B">
      <w:pPr>
        <w:rPr>
          <w:sz w:val="15"/>
          <w:szCs w:val="15"/>
        </w:rPr>
      </w:pPr>
      <w:r w:rsidRPr="003D4FFC">
        <w:rPr>
          <w:sz w:val="15"/>
          <w:szCs w:val="15"/>
        </w:rPr>
        <w:separator/>
      </w:r>
    </w:p>
    <w:p w:rsidR="00DD2297" w:rsidRPr="003D4FFC" w:rsidRDefault="00DD2297">
      <w:pPr>
        <w:rPr>
          <w:sz w:val="15"/>
          <w:szCs w:val="15"/>
        </w:rPr>
      </w:pPr>
    </w:p>
    <w:p w:rsidR="00DD2297" w:rsidRPr="003D4FFC" w:rsidRDefault="00DD2297">
      <w:pPr>
        <w:rPr>
          <w:sz w:val="15"/>
          <w:szCs w:val="15"/>
        </w:rPr>
      </w:pPr>
    </w:p>
  </w:endnote>
  <w:endnote w:type="continuationSeparator" w:id="0">
    <w:p w:rsidR="00DD2297" w:rsidRPr="003D4FFC" w:rsidRDefault="00DD2297" w:rsidP="0068194B">
      <w:pPr>
        <w:rPr>
          <w:sz w:val="15"/>
          <w:szCs w:val="15"/>
        </w:rPr>
      </w:pPr>
      <w:r w:rsidRPr="003D4FFC">
        <w:rPr>
          <w:sz w:val="15"/>
          <w:szCs w:val="15"/>
        </w:rPr>
        <w:continuationSeparator/>
      </w:r>
    </w:p>
    <w:p w:rsidR="00DD2297" w:rsidRPr="003D4FFC" w:rsidRDefault="00DD2297">
      <w:pPr>
        <w:rPr>
          <w:sz w:val="15"/>
          <w:szCs w:val="15"/>
        </w:rPr>
      </w:pPr>
    </w:p>
    <w:p w:rsidR="00DD2297" w:rsidRPr="003D4FFC" w:rsidRDefault="00DD2297">
      <w:pPr>
        <w:rPr>
          <w:sz w:val="15"/>
          <w:szCs w:val="15"/>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5"/>
        <w:szCs w:val="15"/>
      </w:rPr>
      <w:id w:val="813606279"/>
      <w:docPartObj>
        <w:docPartGallery w:val="Page Numbers (Bottom of Page)"/>
        <w:docPartUnique/>
      </w:docPartObj>
    </w:sdtPr>
    <w:sdtEndPr>
      <w:rPr>
        <w:noProof/>
      </w:rPr>
    </w:sdtEndPr>
    <w:sdtContent>
      <w:p w:rsidR="002B2958" w:rsidRPr="003D4FFC" w:rsidRDefault="002B2958">
        <w:pPr>
          <w:pStyle w:val="Footer"/>
          <w:rPr>
            <w:sz w:val="15"/>
            <w:szCs w:val="15"/>
          </w:rPr>
        </w:pPr>
        <w:r w:rsidRPr="003D4FFC">
          <w:rPr>
            <w:sz w:val="15"/>
            <w:szCs w:val="15"/>
          </w:rPr>
          <w:fldChar w:fldCharType="begin"/>
        </w:r>
        <w:r w:rsidRPr="003D4FFC">
          <w:rPr>
            <w:sz w:val="15"/>
            <w:szCs w:val="15"/>
          </w:rPr>
          <w:instrText xml:space="preserve"> PAGE   \* MERGEFORMAT </w:instrText>
        </w:r>
        <w:r w:rsidRPr="003D4FFC">
          <w:rPr>
            <w:sz w:val="15"/>
            <w:szCs w:val="15"/>
          </w:rPr>
          <w:fldChar w:fldCharType="separate"/>
        </w:r>
        <w:r w:rsidR="003D4FFC" w:rsidRPr="003D4FFC">
          <w:rPr>
            <w:noProof/>
            <w:sz w:val="15"/>
            <w:szCs w:val="15"/>
          </w:rPr>
          <w:t>2</w:t>
        </w:r>
        <w:r w:rsidRPr="003D4FFC">
          <w:rPr>
            <w:noProof/>
            <w:sz w:val="15"/>
            <w:szCs w:val="15"/>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297" w:rsidRPr="003D4FFC" w:rsidRDefault="00DD2297" w:rsidP="0068194B">
      <w:pPr>
        <w:rPr>
          <w:sz w:val="15"/>
          <w:szCs w:val="15"/>
        </w:rPr>
      </w:pPr>
      <w:r w:rsidRPr="003D4FFC">
        <w:rPr>
          <w:sz w:val="15"/>
          <w:szCs w:val="15"/>
        </w:rPr>
        <w:separator/>
      </w:r>
    </w:p>
    <w:p w:rsidR="00DD2297" w:rsidRPr="003D4FFC" w:rsidRDefault="00DD2297">
      <w:pPr>
        <w:rPr>
          <w:sz w:val="15"/>
          <w:szCs w:val="15"/>
        </w:rPr>
      </w:pPr>
    </w:p>
    <w:p w:rsidR="00DD2297" w:rsidRPr="003D4FFC" w:rsidRDefault="00DD2297">
      <w:pPr>
        <w:rPr>
          <w:sz w:val="15"/>
          <w:szCs w:val="15"/>
        </w:rPr>
      </w:pPr>
    </w:p>
  </w:footnote>
  <w:footnote w:type="continuationSeparator" w:id="0">
    <w:p w:rsidR="00DD2297" w:rsidRPr="003D4FFC" w:rsidRDefault="00DD2297" w:rsidP="0068194B">
      <w:pPr>
        <w:rPr>
          <w:sz w:val="15"/>
          <w:szCs w:val="15"/>
        </w:rPr>
      </w:pPr>
      <w:r w:rsidRPr="003D4FFC">
        <w:rPr>
          <w:sz w:val="15"/>
          <w:szCs w:val="15"/>
        </w:rPr>
        <w:continuationSeparator/>
      </w:r>
    </w:p>
    <w:p w:rsidR="00DD2297" w:rsidRPr="003D4FFC" w:rsidRDefault="00DD2297">
      <w:pPr>
        <w:rPr>
          <w:sz w:val="15"/>
          <w:szCs w:val="15"/>
        </w:rPr>
      </w:pPr>
    </w:p>
    <w:p w:rsidR="00DD2297" w:rsidRPr="003D4FFC" w:rsidRDefault="00DD2297">
      <w:pPr>
        <w:rPr>
          <w:sz w:val="15"/>
          <w:szCs w:val="15"/>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3D4FFC" w:rsidRDefault="00F476C4" w:rsidP="005A1B10">
    <w:pPr>
      <w:pStyle w:val="Header"/>
      <w:rPr>
        <w:sz w:val="15"/>
        <w:szCs w:val="15"/>
      </w:rPr>
    </w:pPr>
    <w:r w:rsidRPr="003D4FFC">
      <w:rPr>
        <w:noProof/>
        <w:sz w:val="15"/>
        <w:szCs w:val="15"/>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7AF881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35DEE64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A17E0BB6"/>
    <w:lvl w:ilvl="0">
      <w:start w:val="1"/>
      <w:numFmt w:val="bullet"/>
      <w:pStyle w:val="ListBullet"/>
      <w:lvlText w:val=""/>
      <w:lvlJc w:val="left"/>
      <w:pPr>
        <w:ind w:left="360" w:hanging="360"/>
      </w:pPr>
      <w:rPr>
        <w:rFonts w:ascii="Symbol" w:hAnsi="Symbol" w:hint="default"/>
        <w:color w:val="595959" w:themeColor="text1" w:themeTint="A6"/>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B2E3C68"/>
    <w:multiLevelType w:val="hybridMultilevel"/>
    <w:tmpl w:val="53C4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50791A"/>
    <w:multiLevelType w:val="hybridMultilevel"/>
    <w:tmpl w:val="7194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D3FFD"/>
    <w:multiLevelType w:val="hybridMultilevel"/>
    <w:tmpl w:val="2126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0CE9"/>
    <w:multiLevelType w:val="hybridMultilevel"/>
    <w:tmpl w:val="FFB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3D"/>
    <w:rsid w:val="000001EF"/>
    <w:rsid w:val="00007322"/>
    <w:rsid w:val="00007728"/>
    <w:rsid w:val="00024584"/>
    <w:rsid w:val="00024730"/>
    <w:rsid w:val="00055E95"/>
    <w:rsid w:val="0007021F"/>
    <w:rsid w:val="000B2BA5"/>
    <w:rsid w:val="000D003D"/>
    <w:rsid w:val="000F2F8C"/>
    <w:rsid w:val="0010006E"/>
    <w:rsid w:val="001045A8"/>
    <w:rsid w:val="00114A91"/>
    <w:rsid w:val="001427E1"/>
    <w:rsid w:val="00163668"/>
    <w:rsid w:val="00171566"/>
    <w:rsid w:val="00174676"/>
    <w:rsid w:val="001755A8"/>
    <w:rsid w:val="00184014"/>
    <w:rsid w:val="00192008"/>
    <w:rsid w:val="001B60D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C6C65"/>
    <w:rsid w:val="003D380F"/>
    <w:rsid w:val="003D4FFC"/>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2C88"/>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6F3B20"/>
    <w:rsid w:val="00711693"/>
    <w:rsid w:val="00712D8B"/>
    <w:rsid w:val="007273B7"/>
    <w:rsid w:val="00733E0A"/>
    <w:rsid w:val="0074403D"/>
    <w:rsid w:val="00746D44"/>
    <w:rsid w:val="007538DC"/>
    <w:rsid w:val="00757803"/>
    <w:rsid w:val="007620FC"/>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46E0"/>
    <w:rsid w:val="008A6538"/>
    <w:rsid w:val="008C7056"/>
    <w:rsid w:val="008D5C90"/>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6747"/>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00E5"/>
    <w:rsid w:val="00C47FA6"/>
    <w:rsid w:val="00C57FC6"/>
    <w:rsid w:val="00C66A7D"/>
    <w:rsid w:val="00C718B1"/>
    <w:rsid w:val="00C779DA"/>
    <w:rsid w:val="00C814F7"/>
    <w:rsid w:val="00CA4B4D"/>
    <w:rsid w:val="00CB35C3"/>
    <w:rsid w:val="00CD323D"/>
    <w:rsid w:val="00CE4030"/>
    <w:rsid w:val="00CE64B3"/>
    <w:rsid w:val="00CF1A49"/>
    <w:rsid w:val="00CF68B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2297"/>
    <w:rsid w:val="00DE0FAA"/>
    <w:rsid w:val="00DE136D"/>
    <w:rsid w:val="00DE6534"/>
    <w:rsid w:val="00DF4D6C"/>
    <w:rsid w:val="00E01923"/>
    <w:rsid w:val="00E14498"/>
    <w:rsid w:val="00E16FA1"/>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7F92"/>
    <w:rsid w:val="00F24884"/>
    <w:rsid w:val="00F476C4"/>
    <w:rsid w:val="00F61DF9"/>
    <w:rsid w:val="00F63A8F"/>
    <w:rsid w:val="00F81960"/>
    <w:rsid w:val="00F8769D"/>
    <w:rsid w:val="00F9350C"/>
    <w:rsid w:val="00F94EB5"/>
    <w:rsid w:val="00F9624D"/>
    <w:rsid w:val="00FB31C1"/>
    <w:rsid w:val="00FB58F2"/>
    <w:rsid w:val="00FC6AEA"/>
    <w:rsid w:val="00FD276F"/>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75816-9B0A-41CF-8E59-9A561F34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FFC"/>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5CEDE78D92436CAF2B4AC0B0737AEE"/>
        <w:category>
          <w:name w:val="General"/>
          <w:gallery w:val="placeholder"/>
        </w:category>
        <w:types>
          <w:type w:val="bbPlcHdr"/>
        </w:types>
        <w:behaviors>
          <w:behavior w:val="content"/>
        </w:behaviors>
        <w:guid w:val="{D3F62E21-5430-4484-AA62-6F6078C02858}"/>
      </w:docPartPr>
      <w:docPartBody>
        <w:p w:rsidR="00250714" w:rsidRDefault="00250714">
          <w:pPr>
            <w:pStyle w:val="7B5CEDE78D92436CAF2B4AC0B0737AE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CA"/>
    <w:rsid w:val="00042A4D"/>
    <w:rsid w:val="00250714"/>
    <w:rsid w:val="0032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469AD75E5476F858819A3A702111B">
    <w:name w:val="0E8469AD75E5476F858819A3A702111B"/>
  </w:style>
  <w:style w:type="character" w:styleId="IntenseEmphasis">
    <w:name w:val="Intense Emphasis"/>
    <w:basedOn w:val="DefaultParagraphFont"/>
    <w:uiPriority w:val="2"/>
    <w:rPr>
      <w:b/>
      <w:iCs/>
      <w:color w:val="262626" w:themeColor="text1" w:themeTint="D9"/>
    </w:rPr>
  </w:style>
  <w:style w:type="paragraph" w:customStyle="1" w:styleId="988758C8D20444EF95759177D7934E44">
    <w:name w:val="988758C8D20444EF95759177D7934E44"/>
  </w:style>
  <w:style w:type="paragraph" w:customStyle="1" w:styleId="79145F9F40834D7FA7112ADB32D8C135">
    <w:name w:val="79145F9F40834D7FA7112ADB32D8C135"/>
  </w:style>
  <w:style w:type="paragraph" w:customStyle="1" w:styleId="67F65D796D7847C286F76E470925051C">
    <w:name w:val="67F65D796D7847C286F76E470925051C"/>
  </w:style>
  <w:style w:type="paragraph" w:customStyle="1" w:styleId="07151308951248A5B290899F21726EB9">
    <w:name w:val="07151308951248A5B290899F21726EB9"/>
  </w:style>
  <w:style w:type="paragraph" w:customStyle="1" w:styleId="74A9452C2B8D4ED7A260CA04178629EC">
    <w:name w:val="74A9452C2B8D4ED7A260CA04178629EC"/>
  </w:style>
  <w:style w:type="paragraph" w:customStyle="1" w:styleId="DD2C134A2D2743F1AABE16C95DEF8F3E">
    <w:name w:val="DD2C134A2D2743F1AABE16C95DEF8F3E"/>
  </w:style>
  <w:style w:type="paragraph" w:customStyle="1" w:styleId="21837D8799754F99A90BE5989B1F80CE">
    <w:name w:val="21837D8799754F99A90BE5989B1F80CE"/>
  </w:style>
  <w:style w:type="paragraph" w:customStyle="1" w:styleId="7B5CEDE78D92436CAF2B4AC0B0737AEE">
    <w:name w:val="7B5CEDE78D92436CAF2B4AC0B0737AEE"/>
  </w:style>
  <w:style w:type="paragraph" w:customStyle="1" w:styleId="314BCBDE9F1146979AB65F48E5E747FC">
    <w:name w:val="314BCBDE9F1146979AB65F48E5E747FC"/>
  </w:style>
  <w:style w:type="paragraph" w:customStyle="1" w:styleId="6EF365EBA7754901AE5851FCAD5C02C4">
    <w:name w:val="6EF365EBA7754901AE5851FCAD5C02C4"/>
  </w:style>
  <w:style w:type="paragraph" w:customStyle="1" w:styleId="A54BF0A958C14B1182C339703D2450F9">
    <w:name w:val="A54BF0A958C14B1182C339703D2450F9"/>
  </w:style>
  <w:style w:type="paragraph" w:customStyle="1" w:styleId="8E1A8887E5C04489BB5711177299C925">
    <w:name w:val="8E1A8887E5C04489BB5711177299C925"/>
  </w:style>
  <w:style w:type="paragraph" w:customStyle="1" w:styleId="6BA886A7FFFD4316AED38522C1E01873">
    <w:name w:val="6BA886A7FFFD4316AED38522C1E01873"/>
  </w:style>
  <w:style w:type="paragraph" w:customStyle="1" w:styleId="9E19B08EB07845FFBA39892CDF05657E">
    <w:name w:val="9E19B08EB07845FFBA39892CDF05657E"/>
  </w:style>
  <w:style w:type="character" w:styleId="SubtleReference">
    <w:name w:val="Subtle Reference"/>
    <w:basedOn w:val="DefaultParagraphFont"/>
    <w:uiPriority w:val="10"/>
    <w:qFormat/>
    <w:rPr>
      <w:b/>
      <w:caps w:val="0"/>
      <w:smallCaps/>
      <w:color w:val="595959" w:themeColor="text1" w:themeTint="A6"/>
    </w:rPr>
  </w:style>
  <w:style w:type="paragraph" w:customStyle="1" w:styleId="9B75C574066C415D91BCCFA28787C13D">
    <w:name w:val="9B75C574066C415D91BCCFA28787C13D"/>
  </w:style>
  <w:style w:type="paragraph" w:customStyle="1" w:styleId="A11BAF224589476887DF779DA974B8D4">
    <w:name w:val="A11BAF224589476887DF779DA974B8D4"/>
  </w:style>
  <w:style w:type="paragraph" w:customStyle="1" w:styleId="2D9D1762DC2B4B4CB0795878C82E51E3">
    <w:name w:val="2D9D1762DC2B4B4CB0795878C82E51E3"/>
  </w:style>
  <w:style w:type="paragraph" w:customStyle="1" w:styleId="148BEB7D14954410BC152E63E46EDAEB">
    <w:name w:val="148BEB7D14954410BC152E63E46EDAEB"/>
  </w:style>
  <w:style w:type="paragraph" w:customStyle="1" w:styleId="1CAADDE969124AB0B5AC90EC82A6EA85">
    <w:name w:val="1CAADDE969124AB0B5AC90EC82A6EA85"/>
  </w:style>
  <w:style w:type="paragraph" w:customStyle="1" w:styleId="52E15B30228842058B751C0512C27539">
    <w:name w:val="52E15B30228842058B751C0512C27539"/>
  </w:style>
  <w:style w:type="paragraph" w:customStyle="1" w:styleId="0286F622077B47C18990D36472AA7A93">
    <w:name w:val="0286F622077B47C18990D36472AA7A93"/>
  </w:style>
  <w:style w:type="paragraph" w:customStyle="1" w:styleId="8F9354ABD0094B60A1C2881A9F476510">
    <w:name w:val="8F9354ABD0094B60A1C2881A9F476510"/>
  </w:style>
  <w:style w:type="paragraph" w:customStyle="1" w:styleId="1D179F82D23A4EF096D7D7430F4C76CF">
    <w:name w:val="1D179F82D23A4EF096D7D7430F4C76CF"/>
  </w:style>
  <w:style w:type="paragraph" w:customStyle="1" w:styleId="AF7C57B7F75F4C5188F058A2FCC6163C">
    <w:name w:val="AF7C57B7F75F4C5188F058A2FCC6163C"/>
  </w:style>
  <w:style w:type="paragraph" w:customStyle="1" w:styleId="91A8FE4C04CE40B1B926B3B10C018F5F">
    <w:name w:val="91A8FE4C04CE40B1B926B3B10C018F5F"/>
  </w:style>
  <w:style w:type="paragraph" w:customStyle="1" w:styleId="A529877DF25E4EFB86DB5A1FFBEA49D3">
    <w:name w:val="A529877DF25E4EFB86DB5A1FFBEA49D3"/>
  </w:style>
  <w:style w:type="paragraph" w:customStyle="1" w:styleId="663E3D54AC9540B18DC4E87C51F2F261">
    <w:name w:val="663E3D54AC9540B18DC4E87C51F2F261"/>
  </w:style>
  <w:style w:type="paragraph" w:customStyle="1" w:styleId="73ECD2435ADD43879EBC605E15ABAAAB">
    <w:name w:val="73ECD2435ADD43879EBC605E15ABAAAB"/>
  </w:style>
  <w:style w:type="paragraph" w:customStyle="1" w:styleId="8E6933757AA2408A90FD11775EC6B469">
    <w:name w:val="8E6933757AA2408A90FD11775EC6B469"/>
  </w:style>
  <w:style w:type="paragraph" w:customStyle="1" w:styleId="6675EA047EFD4CC982007F2B0B3A9FC9">
    <w:name w:val="6675EA047EFD4CC982007F2B0B3A9FC9"/>
  </w:style>
  <w:style w:type="paragraph" w:customStyle="1" w:styleId="B12A11EF11834474A2B496D5BD983AC4">
    <w:name w:val="B12A11EF11834474A2B496D5BD983AC4"/>
  </w:style>
  <w:style w:type="paragraph" w:customStyle="1" w:styleId="8E5066487EF346668BCF6CA435CC9495">
    <w:name w:val="8E5066487EF346668BCF6CA435CC9495"/>
  </w:style>
  <w:style w:type="paragraph" w:customStyle="1" w:styleId="8779D0B799324D7A90DFC9CEB11D6856">
    <w:name w:val="8779D0B799324D7A90DFC9CEB11D6856"/>
  </w:style>
  <w:style w:type="paragraph" w:customStyle="1" w:styleId="4856A09BCDF74C5BA3AD81A5B2CF2706">
    <w:name w:val="4856A09BCDF74C5BA3AD81A5B2CF2706"/>
  </w:style>
  <w:style w:type="paragraph" w:customStyle="1" w:styleId="73367864129845C2B4EBC3D29186FA4B">
    <w:name w:val="73367864129845C2B4EBC3D29186FA4B"/>
  </w:style>
  <w:style w:type="paragraph" w:customStyle="1" w:styleId="4D26B82E13D84FFCA4B74553A1A26092">
    <w:name w:val="4D26B82E13D84FFCA4B74553A1A26092"/>
  </w:style>
  <w:style w:type="paragraph" w:customStyle="1" w:styleId="9F46124067914E1FBE31180E804A4586">
    <w:name w:val="9F46124067914E1FBE31180E804A4586"/>
  </w:style>
  <w:style w:type="paragraph" w:customStyle="1" w:styleId="E17CEF979C7245CCA850649A2B5A44E5">
    <w:name w:val="E17CEF979C7245CCA850649A2B5A44E5"/>
  </w:style>
  <w:style w:type="paragraph" w:customStyle="1" w:styleId="FA7976F36C9F4426BBF4F999BF3414C4">
    <w:name w:val="FA7976F36C9F4426BBF4F999BF3414C4"/>
  </w:style>
  <w:style w:type="paragraph" w:customStyle="1" w:styleId="59DA672FF9194A61A1DE9249BF55F925">
    <w:name w:val="59DA672FF9194A61A1DE9249BF55F925"/>
  </w:style>
  <w:style w:type="paragraph" w:customStyle="1" w:styleId="B20AF04FAE1341498A0C2794858962C2">
    <w:name w:val="B20AF04FAE1341498A0C2794858962C2"/>
    <w:rsid w:val="003202CA"/>
  </w:style>
  <w:style w:type="paragraph" w:customStyle="1" w:styleId="2D95A58C783B45CA981756B9E93885FB">
    <w:name w:val="2D95A58C783B45CA981756B9E93885FB"/>
  </w:style>
  <w:style w:type="paragraph" w:customStyle="1" w:styleId="169D127F204E4030B4829EE6EE4089D1">
    <w:name w:val="169D127F204E4030B4829EE6EE4089D1"/>
  </w:style>
  <w:style w:type="paragraph" w:customStyle="1" w:styleId="88A76B38A08742BFA0BF65AD49B1F369">
    <w:name w:val="88A76B38A08742BFA0BF65AD49B1F369"/>
  </w:style>
  <w:style w:type="paragraph" w:customStyle="1" w:styleId="01D115065DD44D5C98F7AAF847FE7C9C">
    <w:name w:val="01D115065DD44D5C98F7AAF847FE7C9C"/>
  </w:style>
  <w:style w:type="paragraph" w:customStyle="1" w:styleId="8D3AEF6382F549A695B974A5F4AEF95F">
    <w:name w:val="8D3AEF6382F549A695B974A5F4AEF95F"/>
  </w:style>
  <w:style w:type="paragraph" w:customStyle="1" w:styleId="AC411015D18542E3B6F5E68AE05B2D9F">
    <w:name w:val="AC411015D18542E3B6F5E68AE05B2D9F"/>
  </w:style>
  <w:style w:type="paragraph" w:customStyle="1" w:styleId="DE877DFA1B734288A33D6B26061B7218">
    <w:name w:val="DE877DFA1B734288A33D6B26061B7218"/>
  </w:style>
  <w:style w:type="paragraph" w:customStyle="1" w:styleId="D6574CEB95CF4AF7A52F046BBDA11617">
    <w:name w:val="D6574CEB95CF4AF7A52F046BBDA11617"/>
  </w:style>
  <w:style w:type="paragraph" w:customStyle="1" w:styleId="449E47B3681D4AD5A84D480DC545BC4B">
    <w:name w:val="449E47B3681D4AD5A84D480DC545BC4B"/>
  </w:style>
  <w:style w:type="paragraph" w:customStyle="1" w:styleId="5CC661BC286241F1AEE230DCB8CDCC44">
    <w:name w:val="5CC661BC286241F1AEE230DCB8CDC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8B8C-769D-4FF0-B6E9-D51089A5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182</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cp:revision>
  <dcterms:created xsi:type="dcterms:W3CDTF">2023-01-24T15:43:00Z</dcterms:created>
  <dcterms:modified xsi:type="dcterms:W3CDTF">2023-01-24T21:54:00Z</dcterms:modified>
  <cp:category/>
</cp:coreProperties>
</file>